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B1B5" w14:textId="5C0E21D8" w:rsidR="005C6D45" w:rsidRDefault="004328D9">
      <w:pPr>
        <w:pStyle w:val="Title"/>
        <w:rPr>
          <w:sz w:val="72"/>
          <w:szCs w:val="72"/>
        </w:rPr>
      </w:pPr>
      <w:r>
        <w:rPr>
          <w:sz w:val="72"/>
          <w:szCs w:val="72"/>
        </w:rPr>
        <w:t>World Development Indicator</w:t>
      </w:r>
      <w:r w:rsidR="00876E3F">
        <w:rPr>
          <w:sz w:val="72"/>
          <w:szCs w:val="72"/>
        </w:rPr>
        <w:t>:</w:t>
      </w:r>
      <w:r w:rsidR="00BF2331">
        <w:rPr>
          <w:sz w:val="72"/>
          <w:szCs w:val="72"/>
        </w:rPr>
        <w:br/>
      </w:r>
      <w:r w:rsidR="00E45AE9">
        <w:rPr>
          <w:sz w:val="72"/>
          <w:szCs w:val="72"/>
        </w:rPr>
        <w:t>PostgreSQL ETL Documentation</w:t>
      </w:r>
    </w:p>
    <w:p w14:paraId="38C0F53F" w14:textId="599BD3DB" w:rsidR="00617D63" w:rsidRDefault="00E45AE9">
      <w:bookmarkStart w:id="0" w:name="_Hlk487785372"/>
      <w:bookmarkEnd w:id="0"/>
      <w:r>
        <w:t xml:space="preserve">Data Sets: Data is extracted from the </w:t>
      </w:r>
      <w:r w:rsidR="00405D03">
        <w:t>wdi.worldbank.org/table</w:t>
      </w:r>
      <w:r>
        <w:t xml:space="preserve"> as CSV files. A total of 3 data sets; </w:t>
      </w:r>
      <w:r w:rsidR="00405D03">
        <w:t>Size of the economy wv1</w:t>
      </w:r>
      <w:r>
        <w:t>.csv</w:t>
      </w:r>
      <w:r w:rsidR="00405D03">
        <w:t>, Global goals: ending poverty and improving lives</w:t>
      </w:r>
      <w:r>
        <w:t xml:space="preserve"> </w:t>
      </w:r>
      <w:r w:rsidR="00405D03">
        <w:t>wv2</w:t>
      </w:r>
      <w:r>
        <w:t xml:space="preserve">.csv, and </w:t>
      </w:r>
      <w:r w:rsidR="00405D03">
        <w:t>Global goals: promoting sustainability wv3</w:t>
      </w:r>
      <w:r>
        <w:t>.csv</w:t>
      </w:r>
      <w:r w:rsidR="00980085">
        <w:t>.</w:t>
      </w:r>
      <w:r>
        <w:t xml:space="preserve"> </w:t>
      </w:r>
    </w:p>
    <w:p w14:paraId="6C91C345" w14:textId="2C14AEBD" w:rsidR="00E45AE9" w:rsidRDefault="00E45AE9" w:rsidP="00E45AE9">
      <w:r>
        <w:t>ETL Objectives:</w:t>
      </w:r>
    </w:p>
    <w:p w14:paraId="56BA64FE" w14:textId="3E6F8168" w:rsidR="006222DB" w:rsidRDefault="006222DB" w:rsidP="00E45AE9">
      <w:pPr>
        <w:pStyle w:val="ListParagraph"/>
        <w:numPr>
          <w:ilvl w:val="0"/>
          <w:numId w:val="34"/>
        </w:numPr>
      </w:pPr>
      <w:r>
        <w:t xml:space="preserve">Create new PostgreSQL database in </w:t>
      </w:r>
      <w:proofErr w:type="spellStart"/>
      <w:r>
        <w:t>PGAdmin</w:t>
      </w:r>
      <w:proofErr w:type="spellEnd"/>
      <w:r>
        <w:t xml:space="preserve"> called </w:t>
      </w:r>
      <w:proofErr w:type="spellStart"/>
      <w:r w:rsidR="00405D03">
        <w:t>world_development_indicator</w:t>
      </w:r>
      <w:r w:rsidR="00692815">
        <w:t>_db</w:t>
      </w:r>
      <w:proofErr w:type="spellEnd"/>
      <w:r w:rsidR="00B448FF">
        <w:t xml:space="preserve"> </w:t>
      </w:r>
      <w:r>
        <w:t xml:space="preserve">with </w:t>
      </w:r>
      <w:r w:rsidR="00666645">
        <w:t xml:space="preserve">3 </w:t>
      </w:r>
      <w:r>
        <w:t>tables</w:t>
      </w:r>
      <w:r w:rsidR="00B448FF">
        <w:t xml:space="preserve">: </w:t>
      </w:r>
      <w:proofErr w:type="spellStart"/>
      <w:r w:rsidR="00B448FF">
        <w:t>economy_size</w:t>
      </w:r>
      <w:proofErr w:type="spellEnd"/>
      <w:r w:rsidR="00B448FF">
        <w:t xml:space="preserve">, </w:t>
      </w:r>
      <w:proofErr w:type="spellStart"/>
      <w:r w:rsidR="00B448FF">
        <w:t>ending_poverty</w:t>
      </w:r>
      <w:proofErr w:type="spellEnd"/>
      <w:r w:rsidR="00B448FF">
        <w:t xml:space="preserve">, </w:t>
      </w:r>
      <w:proofErr w:type="spellStart"/>
      <w:r w:rsidR="00B448FF">
        <w:t>promoting_sustainability</w:t>
      </w:r>
      <w:proofErr w:type="spellEnd"/>
    </w:p>
    <w:p w14:paraId="6F7D4DAD" w14:textId="669F3836" w:rsidR="00E45AE9" w:rsidRDefault="00E45AE9" w:rsidP="00E45AE9">
      <w:pPr>
        <w:pStyle w:val="ListParagraph"/>
        <w:numPr>
          <w:ilvl w:val="0"/>
          <w:numId w:val="34"/>
        </w:numPr>
      </w:pPr>
      <w:r>
        <w:t xml:space="preserve">Extract all </w:t>
      </w:r>
      <w:r w:rsidR="00692815">
        <w:t>3</w:t>
      </w:r>
      <w:r>
        <w:t xml:space="preserve"> CSV files to a different Pandas </w:t>
      </w:r>
      <w:proofErr w:type="spellStart"/>
      <w:r>
        <w:t>Dataframe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Notebooks.</w:t>
      </w:r>
    </w:p>
    <w:p w14:paraId="1E310A87" w14:textId="42AC9432" w:rsidR="006222DB" w:rsidRDefault="00E45AE9" w:rsidP="00E45AE9">
      <w:pPr>
        <w:pStyle w:val="ListParagraph"/>
        <w:numPr>
          <w:ilvl w:val="0"/>
          <w:numId w:val="34"/>
        </w:numPr>
      </w:pPr>
      <w:r>
        <w:t xml:space="preserve">Transform each </w:t>
      </w:r>
      <w:proofErr w:type="spellStart"/>
      <w:r>
        <w:t>Dataframe</w:t>
      </w:r>
      <w:proofErr w:type="spellEnd"/>
      <w:r>
        <w:t xml:space="preserve"> to match</w:t>
      </w:r>
      <w:r w:rsidR="006222DB">
        <w:t xml:space="preserve"> to Schema for PostgreSQL </w:t>
      </w:r>
      <w:proofErr w:type="spellStart"/>
      <w:r w:rsidR="00692815">
        <w:t>world_development_indicator_db</w:t>
      </w:r>
      <w:proofErr w:type="spellEnd"/>
      <w:r w:rsidR="00692815">
        <w:t xml:space="preserve"> </w:t>
      </w:r>
      <w:r w:rsidR="006222DB">
        <w:t>database.</w:t>
      </w:r>
    </w:p>
    <w:p w14:paraId="0554E834" w14:textId="70C9C9E9" w:rsidR="00E45AE9" w:rsidRDefault="006222DB" w:rsidP="00E45AE9">
      <w:pPr>
        <w:pStyle w:val="ListParagraph"/>
        <w:numPr>
          <w:ilvl w:val="0"/>
          <w:numId w:val="34"/>
        </w:numPr>
      </w:pPr>
      <w:r>
        <w:t xml:space="preserve">Load transformed </w:t>
      </w:r>
      <w:proofErr w:type="spellStart"/>
      <w:r>
        <w:t>Dataframes</w:t>
      </w:r>
      <w:proofErr w:type="spellEnd"/>
      <w:r>
        <w:t xml:space="preserve"> to PostgreSQL </w:t>
      </w:r>
      <w:proofErr w:type="spellStart"/>
      <w:r w:rsidR="00692815">
        <w:t>world_development_indicator_db</w:t>
      </w:r>
      <w:proofErr w:type="spellEnd"/>
      <w:r>
        <w:t xml:space="preserve">, via Pandas </w:t>
      </w:r>
      <w:proofErr w:type="spellStart"/>
      <w:r>
        <w:t>to_sql</w:t>
      </w:r>
      <w:proofErr w:type="spellEnd"/>
      <w:r>
        <w:t xml:space="preserve"> function in </w:t>
      </w:r>
      <w:proofErr w:type="spellStart"/>
      <w:r>
        <w:t>Jupyter</w:t>
      </w:r>
      <w:proofErr w:type="spellEnd"/>
      <w:r>
        <w:t xml:space="preserve"> Notebook.</w:t>
      </w:r>
      <w:r w:rsidR="00E45AE9">
        <w:t xml:space="preserve"> </w:t>
      </w:r>
    </w:p>
    <w:p w14:paraId="101DAD11" w14:textId="6A9A020C" w:rsidR="005C6D45" w:rsidRDefault="006222DB">
      <w:pPr>
        <w:pStyle w:val="Heading1"/>
      </w:pPr>
      <w:r>
        <w:t>Data Extraction</w:t>
      </w:r>
    </w:p>
    <w:p w14:paraId="596DE98A" w14:textId="2808740F" w:rsidR="005C6D45" w:rsidRDefault="00306820" w:rsidP="00306820">
      <w:pPr>
        <w:pStyle w:val="ListParagraph"/>
        <w:numPr>
          <w:ilvl w:val="0"/>
          <w:numId w:val="36"/>
        </w:numPr>
      </w:pPr>
      <w:proofErr w:type="spellStart"/>
      <w:r>
        <w:t>Jupyter</w:t>
      </w:r>
      <w:proofErr w:type="spellEnd"/>
      <w:r>
        <w:t xml:space="preserve"> Notebook created for Project.</w:t>
      </w:r>
    </w:p>
    <w:p w14:paraId="26EDFABE" w14:textId="77777777" w:rsidR="00306820" w:rsidRDefault="00306820" w:rsidP="00306820">
      <w:pPr>
        <w:pStyle w:val="ListParagraph"/>
      </w:pPr>
    </w:p>
    <w:p w14:paraId="6759277B" w14:textId="56CD8ED9" w:rsidR="00306820" w:rsidRDefault="00306820" w:rsidP="00306820">
      <w:pPr>
        <w:pStyle w:val="ListParagraph"/>
        <w:numPr>
          <w:ilvl w:val="0"/>
          <w:numId w:val="36"/>
        </w:numPr>
      </w:pPr>
      <w:r>
        <w:t>Dependencies:</w:t>
      </w:r>
    </w:p>
    <w:p w14:paraId="1B5CC209" w14:textId="2235444A" w:rsidR="00306820" w:rsidRDefault="00306820" w:rsidP="00306820">
      <w:pPr>
        <w:pStyle w:val="ListParagraph"/>
        <w:numPr>
          <w:ilvl w:val="1"/>
          <w:numId w:val="36"/>
        </w:numPr>
      </w:pPr>
      <w:r>
        <w:t>Pandas</w:t>
      </w:r>
    </w:p>
    <w:p w14:paraId="708993DC" w14:textId="3A79731D" w:rsidR="00306820" w:rsidRDefault="00306820" w:rsidP="00306820">
      <w:pPr>
        <w:pStyle w:val="ListParagraph"/>
        <w:numPr>
          <w:ilvl w:val="2"/>
          <w:numId w:val="36"/>
        </w:numPr>
      </w:pPr>
      <w:proofErr w:type="spellStart"/>
      <w:r>
        <w:t>Dataframe</w:t>
      </w:r>
      <w:proofErr w:type="spellEnd"/>
      <w:r>
        <w:t xml:space="preserve"> Functions</w:t>
      </w:r>
    </w:p>
    <w:p w14:paraId="586E52CC" w14:textId="4B0E5D7C" w:rsidR="00306820" w:rsidRDefault="00692815" w:rsidP="00306820">
      <w:pPr>
        <w:pStyle w:val="ListParagraph"/>
        <w:numPr>
          <w:ilvl w:val="1"/>
          <w:numId w:val="36"/>
        </w:numPr>
      </w:pPr>
      <w:r>
        <w:t>Columns Header combine and format</w:t>
      </w:r>
    </w:p>
    <w:p w14:paraId="5C0EC04F" w14:textId="596BBF56" w:rsidR="00306820" w:rsidRDefault="002B4CBB" w:rsidP="00306820">
      <w:pPr>
        <w:pStyle w:val="ListParagraph"/>
        <w:numPr>
          <w:ilvl w:val="2"/>
          <w:numId w:val="36"/>
        </w:numPr>
      </w:pPr>
      <w:r>
        <w:t xml:space="preserve">Combining multi rows </w:t>
      </w:r>
      <w:r w:rsidR="00592F72">
        <w:t xml:space="preserve">of </w:t>
      </w:r>
      <w:r>
        <w:t>header name</w:t>
      </w:r>
    </w:p>
    <w:p w14:paraId="18FBF85C" w14:textId="70CC6DBF" w:rsidR="002B4CBB" w:rsidRDefault="002B4CBB" w:rsidP="00306820">
      <w:pPr>
        <w:pStyle w:val="ListParagraph"/>
        <w:numPr>
          <w:ilvl w:val="2"/>
          <w:numId w:val="36"/>
        </w:numPr>
      </w:pPr>
      <w:r>
        <w:t xml:space="preserve">Formatting header </w:t>
      </w:r>
    </w:p>
    <w:p w14:paraId="6D9B3776" w14:textId="32FE34B3" w:rsidR="00C449FB" w:rsidRDefault="00C449FB" w:rsidP="00306820">
      <w:pPr>
        <w:pStyle w:val="ListParagraph"/>
        <w:numPr>
          <w:ilvl w:val="2"/>
          <w:numId w:val="36"/>
        </w:numPr>
      </w:pPr>
      <w:r>
        <w:t>Removing some notes at the bottom of each data file</w:t>
      </w:r>
    </w:p>
    <w:p w14:paraId="5D388720" w14:textId="569159BA" w:rsidR="00C449FB" w:rsidRDefault="00C449FB" w:rsidP="00306820">
      <w:pPr>
        <w:pStyle w:val="ListParagraph"/>
        <w:numPr>
          <w:ilvl w:val="2"/>
          <w:numId w:val="36"/>
        </w:numPr>
      </w:pPr>
      <w:r>
        <w:t xml:space="preserve">Replace </w:t>
      </w:r>
      <w:r w:rsidR="00F81212">
        <w:t xml:space="preserve">invalid data </w:t>
      </w:r>
      <w:r>
        <w:t>“..” in date fields</w:t>
      </w:r>
      <w:r w:rsidR="00F81212">
        <w:t xml:space="preserve"> with “</w:t>
      </w:r>
      <w:proofErr w:type="spellStart"/>
      <w:r w:rsidR="00F81212">
        <w:t>NaN</w:t>
      </w:r>
      <w:proofErr w:type="spellEnd"/>
      <w:r w:rsidR="00F81212">
        <w:t>”</w:t>
      </w:r>
    </w:p>
    <w:p w14:paraId="510BA16F" w14:textId="15983B22" w:rsidR="00306820" w:rsidRDefault="00306820" w:rsidP="00306820">
      <w:pPr>
        <w:pStyle w:val="ListParagraph"/>
        <w:numPr>
          <w:ilvl w:val="1"/>
          <w:numId w:val="36"/>
        </w:numPr>
      </w:pPr>
      <w:r>
        <w:t>SQL (</w:t>
      </w:r>
      <w:proofErr w:type="spellStart"/>
      <w:r>
        <w:t>create_engine</w:t>
      </w:r>
      <w:proofErr w:type="spellEnd"/>
      <w:r>
        <w:t>)</w:t>
      </w:r>
    </w:p>
    <w:p w14:paraId="7A05FB76" w14:textId="3646D7B2" w:rsidR="00306820" w:rsidRDefault="00306820" w:rsidP="00306820">
      <w:pPr>
        <w:pStyle w:val="ListParagraph"/>
        <w:numPr>
          <w:ilvl w:val="2"/>
          <w:numId w:val="36"/>
        </w:numPr>
      </w:pPr>
      <w:r>
        <w:t xml:space="preserve">Load </w:t>
      </w:r>
      <w:proofErr w:type="spellStart"/>
      <w:r>
        <w:t>Dataframes</w:t>
      </w:r>
      <w:proofErr w:type="spellEnd"/>
      <w:r>
        <w:t xml:space="preserve"> into </w:t>
      </w:r>
    </w:p>
    <w:p w14:paraId="5F8376B8" w14:textId="49537A4C" w:rsidR="00306820" w:rsidRDefault="00306820" w:rsidP="00306820">
      <w:pPr>
        <w:pStyle w:val="ListParagraph"/>
        <w:numPr>
          <w:ilvl w:val="1"/>
          <w:numId w:val="36"/>
        </w:numPr>
      </w:pPr>
      <w:r>
        <w:t>Config (File)</w:t>
      </w:r>
    </w:p>
    <w:p w14:paraId="34A09D20" w14:textId="6FEDC6A8" w:rsidR="00306820" w:rsidRDefault="00306820" w:rsidP="00306820">
      <w:pPr>
        <w:pStyle w:val="ListParagraph"/>
        <w:numPr>
          <w:ilvl w:val="2"/>
          <w:numId w:val="36"/>
        </w:numPr>
      </w:pPr>
      <w:r>
        <w:t xml:space="preserve">Contains </w:t>
      </w:r>
      <w:proofErr w:type="spellStart"/>
      <w:r>
        <w:t>PGAdmin</w:t>
      </w:r>
      <w:proofErr w:type="spellEnd"/>
      <w:r>
        <w:t xml:space="preserve"> Password</w:t>
      </w:r>
    </w:p>
    <w:p w14:paraId="2FDDF97B" w14:textId="4CBF4053" w:rsidR="0000431D" w:rsidRDefault="00666645" w:rsidP="0000431D">
      <w:pPr>
        <w:pStyle w:val="Heading1"/>
      </w:pPr>
      <w:r>
        <w:lastRenderedPageBreak/>
        <w:t>Size of the economy</w:t>
      </w:r>
      <w:r w:rsidR="0000431D">
        <w:t xml:space="preserve"> </w:t>
      </w:r>
      <w:r>
        <w:t>wv1</w:t>
      </w:r>
      <w:r w:rsidR="0000431D">
        <w:t>.csv Transformation</w:t>
      </w:r>
    </w:p>
    <w:p w14:paraId="145D29D3" w14:textId="551A4750" w:rsidR="0077035F" w:rsidRDefault="0077035F" w:rsidP="0077035F">
      <w:pPr>
        <w:pStyle w:val="ListParagraph"/>
        <w:numPr>
          <w:ilvl w:val="0"/>
          <w:numId w:val="36"/>
        </w:numPr>
      </w:pPr>
      <w:r>
        <w:t xml:space="preserve">Extracted CSV files via Pandas </w:t>
      </w:r>
      <w:proofErr w:type="spellStart"/>
      <w:r>
        <w:t>read_csv</w:t>
      </w:r>
      <w:proofErr w:type="spellEnd"/>
      <w:r>
        <w:t xml:space="preserve"> function</w:t>
      </w:r>
    </w:p>
    <w:p w14:paraId="50DC560C" w14:textId="451A183D" w:rsidR="0000431D" w:rsidRDefault="0077035F" w:rsidP="0048100B">
      <w:pPr>
        <w:pStyle w:val="ListParagraph"/>
      </w:pPr>
      <w:r>
        <w:rPr>
          <w:noProof/>
        </w:rPr>
        <w:drawing>
          <wp:inline distT="0" distB="0" distL="0" distR="0" wp14:anchorId="1520AC09" wp14:editId="57B3009F">
            <wp:extent cx="5943600" cy="1478280"/>
            <wp:effectExtent l="0" t="0" r="0" b="762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D5B4" w14:textId="5AEC465C" w:rsidR="0077035F" w:rsidRDefault="0077035F" w:rsidP="0048100B">
      <w:pPr>
        <w:pStyle w:val="ListParagraph"/>
      </w:pPr>
    </w:p>
    <w:p w14:paraId="35542DCF" w14:textId="77777777" w:rsidR="0077035F" w:rsidRDefault="0077035F" w:rsidP="0048100B">
      <w:pPr>
        <w:pStyle w:val="ListParagraph"/>
      </w:pPr>
    </w:p>
    <w:p w14:paraId="198EFFEC" w14:textId="7B968618" w:rsidR="0048100B" w:rsidRDefault="009A084C" w:rsidP="00306820">
      <w:pPr>
        <w:pStyle w:val="ListParagraph"/>
        <w:numPr>
          <w:ilvl w:val="0"/>
          <w:numId w:val="36"/>
        </w:numPr>
      </w:pPr>
      <w:r>
        <w:t>Combine headers of multiple rows</w:t>
      </w:r>
    </w:p>
    <w:p w14:paraId="4A3DC397" w14:textId="55DFD2F1" w:rsidR="009A084C" w:rsidRDefault="00435465" w:rsidP="009A084C">
      <w:pPr>
        <w:pStyle w:val="ListParagraph"/>
      </w:pPr>
      <w:r>
        <w:rPr>
          <w:noProof/>
        </w:rPr>
        <w:drawing>
          <wp:inline distT="0" distB="0" distL="0" distR="0" wp14:anchorId="6FD611DD" wp14:editId="1694159B">
            <wp:extent cx="5943600" cy="1175385"/>
            <wp:effectExtent l="0" t="0" r="0" b="5715"/>
            <wp:docPr id="30" name="Picture 30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B36" w14:textId="1ACDFA10" w:rsidR="00666645" w:rsidRDefault="00666645" w:rsidP="009A084C">
      <w:pPr>
        <w:pStyle w:val="ListParagraph"/>
      </w:pPr>
    </w:p>
    <w:p w14:paraId="5CA4BB3A" w14:textId="77777777" w:rsidR="0077035F" w:rsidRDefault="0077035F" w:rsidP="0077035F">
      <w:pPr>
        <w:pStyle w:val="ListParagraph"/>
        <w:numPr>
          <w:ilvl w:val="0"/>
          <w:numId w:val="36"/>
        </w:numPr>
      </w:pPr>
      <w:r>
        <w:t xml:space="preserve">Formatting headers: lower case, replace </w:t>
      </w:r>
      <w:proofErr w:type="gramStart"/>
      <w:r>
        <w:t>“ “</w:t>
      </w:r>
      <w:proofErr w:type="gramEnd"/>
      <w:r>
        <w:t xml:space="preserve"> with “_”, “,” with “”, “-“ with “_”, “&amp;” with “”</w:t>
      </w:r>
    </w:p>
    <w:p w14:paraId="6AFEE810" w14:textId="5019AD1D" w:rsidR="00666645" w:rsidRDefault="00666645" w:rsidP="009A084C">
      <w:pPr>
        <w:pStyle w:val="ListParagraph"/>
      </w:pPr>
    </w:p>
    <w:p w14:paraId="041322C1" w14:textId="06E1897F" w:rsidR="00666645" w:rsidRDefault="0077035F" w:rsidP="009A084C">
      <w:pPr>
        <w:pStyle w:val="ListParagraph"/>
      </w:pPr>
      <w:r>
        <w:rPr>
          <w:noProof/>
        </w:rPr>
        <w:drawing>
          <wp:inline distT="0" distB="0" distL="0" distR="0" wp14:anchorId="156474A0" wp14:editId="6BBC0F03">
            <wp:extent cx="5943600" cy="1132840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473" w14:textId="77777777" w:rsidR="0077035F" w:rsidRDefault="0077035F" w:rsidP="0077035F">
      <w:pPr>
        <w:pStyle w:val="ListParagraph"/>
        <w:numPr>
          <w:ilvl w:val="0"/>
          <w:numId w:val="36"/>
        </w:numPr>
      </w:pPr>
      <w:r>
        <w:t>Formatting headers: rename some column header</w:t>
      </w:r>
    </w:p>
    <w:p w14:paraId="7863A503" w14:textId="21BE53A9" w:rsidR="00666645" w:rsidRDefault="00666645" w:rsidP="009A084C">
      <w:pPr>
        <w:pStyle w:val="ListParagraph"/>
      </w:pPr>
    </w:p>
    <w:p w14:paraId="1D9C3FB5" w14:textId="1400CBC1" w:rsidR="00666645" w:rsidRDefault="0077035F" w:rsidP="009A084C">
      <w:pPr>
        <w:pStyle w:val="ListParagraph"/>
      </w:pPr>
      <w:r>
        <w:rPr>
          <w:noProof/>
        </w:rPr>
        <w:drawing>
          <wp:inline distT="0" distB="0" distL="0" distR="0" wp14:anchorId="7D95543F" wp14:editId="7401300D">
            <wp:extent cx="5943600" cy="956310"/>
            <wp:effectExtent l="0" t="0" r="0" b="0"/>
            <wp:docPr id="42" name="Picture 4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E71B" w14:textId="4BE6E348" w:rsidR="00F51003" w:rsidRDefault="00F51003" w:rsidP="00F51003">
      <w:pPr>
        <w:pStyle w:val="Heading1"/>
      </w:pPr>
      <w:r>
        <w:lastRenderedPageBreak/>
        <w:t>Global goals: ending poverty and improve lives</w:t>
      </w:r>
      <w:r>
        <w:t xml:space="preserve"> wv</w:t>
      </w:r>
      <w:r w:rsidR="00EC5C40">
        <w:t>2</w:t>
      </w:r>
      <w:r>
        <w:t>.csv Transformation</w:t>
      </w:r>
    </w:p>
    <w:p w14:paraId="12EC098E" w14:textId="77777777" w:rsidR="00F51003" w:rsidRDefault="00F51003" w:rsidP="00F51003">
      <w:pPr>
        <w:pStyle w:val="ListParagraph"/>
        <w:numPr>
          <w:ilvl w:val="0"/>
          <w:numId w:val="36"/>
        </w:numPr>
      </w:pPr>
      <w:r>
        <w:t xml:space="preserve">Extracted CSV files via Pandas </w:t>
      </w:r>
      <w:proofErr w:type="spellStart"/>
      <w:r>
        <w:t>read_csv</w:t>
      </w:r>
      <w:proofErr w:type="spellEnd"/>
      <w:r>
        <w:t xml:space="preserve"> function</w:t>
      </w:r>
    </w:p>
    <w:p w14:paraId="641DAF4F" w14:textId="77777777" w:rsidR="00F51003" w:rsidRDefault="00F51003" w:rsidP="009A084C">
      <w:pPr>
        <w:pStyle w:val="ListParagraph"/>
      </w:pPr>
    </w:p>
    <w:p w14:paraId="3669D7E6" w14:textId="1DBF8CC3" w:rsidR="00F51003" w:rsidRDefault="00F51003" w:rsidP="009A084C">
      <w:pPr>
        <w:pStyle w:val="ListParagraph"/>
      </w:pPr>
      <w:r>
        <w:rPr>
          <w:noProof/>
        </w:rPr>
        <w:drawing>
          <wp:inline distT="0" distB="0" distL="0" distR="0" wp14:anchorId="7993D4A5" wp14:editId="3B6145CD">
            <wp:extent cx="5943600" cy="1819910"/>
            <wp:effectExtent l="0" t="0" r="0" b="8890"/>
            <wp:docPr id="18" name="Picture 18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CCA9" w14:textId="77777777" w:rsidR="00F51003" w:rsidRDefault="00F51003" w:rsidP="009A084C">
      <w:pPr>
        <w:pStyle w:val="ListParagraph"/>
      </w:pPr>
    </w:p>
    <w:p w14:paraId="27EC4152" w14:textId="77777777" w:rsidR="00F51003" w:rsidRDefault="00F51003" w:rsidP="00F51003">
      <w:pPr>
        <w:pStyle w:val="ListParagraph"/>
        <w:numPr>
          <w:ilvl w:val="0"/>
          <w:numId w:val="36"/>
        </w:numPr>
      </w:pPr>
      <w:r>
        <w:t>Combine headers of multiple rows</w:t>
      </w:r>
    </w:p>
    <w:p w14:paraId="43363DC2" w14:textId="77777777" w:rsidR="00F51003" w:rsidRDefault="00F51003" w:rsidP="009A084C">
      <w:pPr>
        <w:pStyle w:val="ListParagraph"/>
      </w:pPr>
    </w:p>
    <w:p w14:paraId="05E65E4A" w14:textId="32E83009" w:rsidR="00435465" w:rsidRDefault="00F51003" w:rsidP="009A084C">
      <w:pPr>
        <w:pStyle w:val="ListParagraph"/>
      </w:pPr>
      <w:r>
        <w:rPr>
          <w:noProof/>
        </w:rPr>
        <w:drawing>
          <wp:inline distT="0" distB="0" distL="0" distR="0" wp14:anchorId="4238FCBD" wp14:editId="128D7C2B">
            <wp:extent cx="5943600" cy="1744980"/>
            <wp:effectExtent l="0" t="0" r="0" b="7620"/>
            <wp:docPr id="37" name="Picture 37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88BD" w14:textId="3A95685E" w:rsidR="00F51003" w:rsidRDefault="00F51003" w:rsidP="009A084C">
      <w:pPr>
        <w:pStyle w:val="ListParagraph"/>
      </w:pPr>
    </w:p>
    <w:p w14:paraId="64D86DC5" w14:textId="77777777" w:rsidR="00F51003" w:rsidRDefault="00F51003" w:rsidP="00F51003">
      <w:pPr>
        <w:pStyle w:val="ListParagraph"/>
        <w:numPr>
          <w:ilvl w:val="0"/>
          <w:numId w:val="36"/>
        </w:numPr>
      </w:pPr>
      <w:r>
        <w:t xml:space="preserve">Formatting headers: lower case, replace </w:t>
      </w:r>
      <w:proofErr w:type="gramStart"/>
      <w:r>
        <w:t>“ “</w:t>
      </w:r>
      <w:proofErr w:type="gramEnd"/>
      <w:r>
        <w:t xml:space="preserve"> with “_”, “,” with “”, “-“ with “_”, “&amp;” with “”</w:t>
      </w:r>
    </w:p>
    <w:p w14:paraId="10D1B059" w14:textId="576703C6" w:rsidR="00F51003" w:rsidRDefault="00F51003" w:rsidP="009A084C">
      <w:pPr>
        <w:pStyle w:val="ListParagraph"/>
      </w:pPr>
    </w:p>
    <w:p w14:paraId="26089AAC" w14:textId="61E33CCC" w:rsidR="00F51003" w:rsidRDefault="00EC5C40" w:rsidP="009A084C">
      <w:pPr>
        <w:pStyle w:val="ListParagraph"/>
      </w:pPr>
      <w:r>
        <w:rPr>
          <w:noProof/>
        </w:rPr>
        <w:drawing>
          <wp:inline distT="0" distB="0" distL="0" distR="0" wp14:anchorId="2AEE2A8D" wp14:editId="7D41D708">
            <wp:extent cx="5943600" cy="924560"/>
            <wp:effectExtent l="0" t="0" r="0" b="8890"/>
            <wp:docPr id="48" name="Picture 4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0560" w14:textId="51EE6F45" w:rsidR="00EC5C40" w:rsidRDefault="00EC5C40" w:rsidP="00EC5C40">
      <w:pPr>
        <w:pStyle w:val="ListParagraph"/>
        <w:numPr>
          <w:ilvl w:val="0"/>
          <w:numId w:val="36"/>
        </w:numPr>
      </w:pPr>
      <w:r>
        <w:t>Formatting headers: rename some</w:t>
      </w:r>
      <w:r>
        <w:t xml:space="preserve"> of</w:t>
      </w:r>
      <w:r>
        <w:t xml:space="preserve"> column header</w:t>
      </w:r>
      <w:r>
        <w:t>s</w:t>
      </w:r>
    </w:p>
    <w:p w14:paraId="65A057B7" w14:textId="6949A718" w:rsidR="00EC5C40" w:rsidRDefault="00EC5C40" w:rsidP="009A084C">
      <w:pPr>
        <w:pStyle w:val="ListParagraph"/>
      </w:pPr>
      <w:r>
        <w:rPr>
          <w:noProof/>
        </w:rPr>
        <w:lastRenderedPageBreak/>
        <w:drawing>
          <wp:inline distT="0" distB="0" distL="0" distR="0" wp14:anchorId="1C98CB1D" wp14:editId="1B355D51">
            <wp:extent cx="5943600" cy="1102995"/>
            <wp:effectExtent l="0" t="0" r="0" b="190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262D" w14:textId="644DB8E0" w:rsidR="00EC5C40" w:rsidRDefault="00EC5C40" w:rsidP="009A084C">
      <w:pPr>
        <w:pStyle w:val="ListParagraph"/>
      </w:pPr>
    </w:p>
    <w:p w14:paraId="62C251B9" w14:textId="40895C5A" w:rsidR="00EC5C40" w:rsidRDefault="00EC5C40" w:rsidP="00EC5C40">
      <w:pPr>
        <w:pStyle w:val="Heading1"/>
      </w:pPr>
      <w:r>
        <w:t xml:space="preserve">Global goals: </w:t>
      </w:r>
      <w:r>
        <w:t xml:space="preserve">Promoting sustainability </w:t>
      </w:r>
      <w:r>
        <w:t>wv</w:t>
      </w:r>
      <w:r>
        <w:t>3</w:t>
      </w:r>
      <w:r>
        <w:t>.csv Transformation</w:t>
      </w:r>
    </w:p>
    <w:p w14:paraId="156CEF6B" w14:textId="77777777" w:rsidR="00EC5C40" w:rsidRDefault="00EC5C40" w:rsidP="00EC5C40">
      <w:pPr>
        <w:pStyle w:val="ListParagraph"/>
        <w:numPr>
          <w:ilvl w:val="0"/>
          <w:numId w:val="36"/>
        </w:numPr>
      </w:pPr>
      <w:r>
        <w:t xml:space="preserve">Extracted CSV files via Pandas </w:t>
      </w:r>
      <w:proofErr w:type="spellStart"/>
      <w:r>
        <w:t>read_csv</w:t>
      </w:r>
      <w:proofErr w:type="spellEnd"/>
      <w:r>
        <w:t xml:space="preserve"> function</w:t>
      </w:r>
    </w:p>
    <w:p w14:paraId="14BA64A3" w14:textId="220CB730" w:rsidR="00EC5C40" w:rsidRDefault="00EC5C40" w:rsidP="009A084C">
      <w:pPr>
        <w:pStyle w:val="ListParagraph"/>
      </w:pPr>
      <w:r>
        <w:rPr>
          <w:noProof/>
        </w:rPr>
        <w:drawing>
          <wp:inline distT="0" distB="0" distL="0" distR="0" wp14:anchorId="5CDC7258" wp14:editId="5BA4B782">
            <wp:extent cx="5943600" cy="1807210"/>
            <wp:effectExtent l="0" t="0" r="0" b="2540"/>
            <wp:docPr id="23" name="Picture 2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C129" w14:textId="2CA3F7EB" w:rsidR="00EC5C40" w:rsidRDefault="00EC5C40" w:rsidP="009A084C">
      <w:pPr>
        <w:pStyle w:val="ListParagraph"/>
      </w:pPr>
    </w:p>
    <w:p w14:paraId="0D1FE4FC" w14:textId="77777777" w:rsidR="00EC5C40" w:rsidRDefault="00EC5C40" w:rsidP="00EC5C40">
      <w:pPr>
        <w:pStyle w:val="ListParagraph"/>
        <w:numPr>
          <w:ilvl w:val="0"/>
          <w:numId w:val="36"/>
        </w:numPr>
      </w:pPr>
      <w:r>
        <w:t>Combine headers of multiple rows</w:t>
      </w:r>
    </w:p>
    <w:p w14:paraId="1C7ED064" w14:textId="77777777" w:rsidR="00EC5C40" w:rsidRDefault="00EC5C40" w:rsidP="009A084C">
      <w:pPr>
        <w:pStyle w:val="ListParagraph"/>
      </w:pPr>
    </w:p>
    <w:p w14:paraId="7EBC0D9C" w14:textId="74C7275A" w:rsidR="00435465" w:rsidRDefault="00435465" w:rsidP="009A084C">
      <w:pPr>
        <w:pStyle w:val="ListParagraph"/>
      </w:pPr>
      <w:r>
        <w:rPr>
          <w:noProof/>
        </w:rPr>
        <w:drawing>
          <wp:inline distT="0" distB="0" distL="0" distR="0" wp14:anchorId="08A5CA71" wp14:editId="47C27DDA">
            <wp:extent cx="5943600" cy="146939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9279" w14:textId="3028D94A" w:rsidR="00B11939" w:rsidRDefault="00B11939" w:rsidP="009A084C">
      <w:pPr>
        <w:pStyle w:val="ListParagraph"/>
      </w:pPr>
    </w:p>
    <w:p w14:paraId="2A24C19A" w14:textId="5F2402FD" w:rsidR="00B11939" w:rsidRDefault="00B11939" w:rsidP="009A084C">
      <w:pPr>
        <w:pStyle w:val="ListParagraph"/>
      </w:pPr>
    </w:p>
    <w:p w14:paraId="0393A025" w14:textId="5173650F" w:rsidR="00B11939" w:rsidRDefault="00B11939" w:rsidP="009A084C">
      <w:pPr>
        <w:pStyle w:val="ListParagraph"/>
      </w:pPr>
    </w:p>
    <w:p w14:paraId="52F8E470" w14:textId="31607D6C" w:rsidR="00B11939" w:rsidRDefault="00B11939" w:rsidP="009A084C">
      <w:pPr>
        <w:pStyle w:val="ListParagraph"/>
      </w:pPr>
    </w:p>
    <w:p w14:paraId="5DB85ED1" w14:textId="77777777" w:rsidR="00B11939" w:rsidRDefault="00B11939" w:rsidP="009A084C">
      <w:pPr>
        <w:pStyle w:val="ListParagraph"/>
      </w:pPr>
    </w:p>
    <w:p w14:paraId="54ACFE2B" w14:textId="5ACEEAB8" w:rsidR="00435465" w:rsidRDefault="00435465" w:rsidP="00435465">
      <w:pPr>
        <w:pStyle w:val="ListParagraph"/>
      </w:pPr>
    </w:p>
    <w:p w14:paraId="2C39F9F7" w14:textId="77777777" w:rsidR="00EC5C40" w:rsidRDefault="00EC5C40" w:rsidP="00EC5C40">
      <w:pPr>
        <w:pStyle w:val="ListParagraph"/>
        <w:numPr>
          <w:ilvl w:val="0"/>
          <w:numId w:val="36"/>
        </w:numPr>
      </w:pPr>
      <w:r>
        <w:lastRenderedPageBreak/>
        <w:t xml:space="preserve">Formatting headers: lower case, replace </w:t>
      </w:r>
      <w:proofErr w:type="gramStart"/>
      <w:r>
        <w:t>“ “</w:t>
      </w:r>
      <w:proofErr w:type="gramEnd"/>
      <w:r>
        <w:t xml:space="preserve"> with “_”, “,” with “”, “-“ with “_”, “&amp;” with “”</w:t>
      </w:r>
    </w:p>
    <w:p w14:paraId="2664A50E" w14:textId="1BA0554A" w:rsidR="00435465" w:rsidRDefault="00435465" w:rsidP="00435465">
      <w:pPr>
        <w:pStyle w:val="ListParagraph"/>
      </w:pPr>
    </w:p>
    <w:p w14:paraId="70F4C522" w14:textId="281DDFED" w:rsidR="00EC5C40" w:rsidRDefault="00B11939" w:rsidP="00435465">
      <w:pPr>
        <w:pStyle w:val="ListParagraph"/>
      </w:pPr>
      <w:r>
        <w:rPr>
          <w:noProof/>
        </w:rPr>
        <w:drawing>
          <wp:inline distT="0" distB="0" distL="0" distR="0" wp14:anchorId="1D245CE5" wp14:editId="3972F758">
            <wp:extent cx="5943600" cy="975995"/>
            <wp:effectExtent l="0" t="0" r="0" b="0"/>
            <wp:docPr id="49" name="Picture 4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9A2E" w14:textId="793B8D9A" w:rsidR="006562AE" w:rsidRDefault="006562AE" w:rsidP="00435465">
      <w:pPr>
        <w:pStyle w:val="ListParagraph"/>
      </w:pPr>
    </w:p>
    <w:p w14:paraId="0541C904" w14:textId="06555DEC" w:rsidR="006562AE" w:rsidRDefault="006562AE" w:rsidP="006562AE">
      <w:pPr>
        <w:pStyle w:val="ListParagraph"/>
      </w:pPr>
    </w:p>
    <w:p w14:paraId="40630831" w14:textId="77777777" w:rsidR="00B11939" w:rsidRDefault="00B11939" w:rsidP="00B11939">
      <w:pPr>
        <w:pStyle w:val="ListParagraph"/>
        <w:numPr>
          <w:ilvl w:val="0"/>
          <w:numId w:val="36"/>
        </w:numPr>
      </w:pPr>
      <w:r>
        <w:t>Formatting headers: rename some of column headers</w:t>
      </w:r>
    </w:p>
    <w:p w14:paraId="5184FE8F" w14:textId="5A463770" w:rsidR="006562AE" w:rsidRDefault="006562AE" w:rsidP="006562AE">
      <w:pPr>
        <w:pStyle w:val="ListParagraph"/>
      </w:pPr>
    </w:p>
    <w:p w14:paraId="594BBD0D" w14:textId="65DA10AA" w:rsidR="006562AE" w:rsidRDefault="006562AE" w:rsidP="006562AE">
      <w:pPr>
        <w:pStyle w:val="ListParagraph"/>
      </w:pPr>
      <w:r>
        <w:rPr>
          <w:noProof/>
        </w:rPr>
        <w:drawing>
          <wp:inline distT="0" distB="0" distL="0" distR="0" wp14:anchorId="66DCED03" wp14:editId="00D17445">
            <wp:extent cx="5943600" cy="1070610"/>
            <wp:effectExtent l="0" t="0" r="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367A" w14:textId="051A55D1" w:rsidR="00F51003" w:rsidRDefault="00F51003" w:rsidP="006562AE">
      <w:pPr>
        <w:pStyle w:val="ListParagraph"/>
      </w:pPr>
    </w:p>
    <w:p w14:paraId="42764CE5" w14:textId="5433B1A0" w:rsidR="00B11939" w:rsidRDefault="00B11939" w:rsidP="00B11939">
      <w:pPr>
        <w:pStyle w:val="Heading1"/>
      </w:pPr>
      <w:r>
        <w:t>More clean</w:t>
      </w:r>
      <w:r w:rsidR="000E40E7">
        <w:t>ing</w:t>
      </w:r>
      <w:r>
        <w:t xml:space="preserve"> up </w:t>
      </w:r>
      <w:r w:rsidR="0085661D">
        <w:t xml:space="preserve">of </w:t>
      </w:r>
      <w:r>
        <w:t>data field</w:t>
      </w:r>
      <w:r w:rsidR="0085661D">
        <w:t>s</w:t>
      </w:r>
      <w:r>
        <w:t xml:space="preserve"> </w:t>
      </w:r>
    </w:p>
    <w:p w14:paraId="4B706493" w14:textId="38524B54" w:rsidR="00B11939" w:rsidRDefault="00B11939" w:rsidP="00B11939">
      <w:pPr>
        <w:pStyle w:val="ListParagraph"/>
        <w:numPr>
          <w:ilvl w:val="0"/>
          <w:numId w:val="36"/>
        </w:numPr>
      </w:pPr>
      <w:r>
        <w:t xml:space="preserve">Removing </w:t>
      </w:r>
      <w:r>
        <w:t>notes at the bottom of each data file</w:t>
      </w:r>
    </w:p>
    <w:p w14:paraId="078FB469" w14:textId="77777777" w:rsidR="00B11939" w:rsidRDefault="00B11939" w:rsidP="006562AE">
      <w:pPr>
        <w:pStyle w:val="ListParagraph"/>
      </w:pPr>
    </w:p>
    <w:p w14:paraId="4C78534C" w14:textId="40E0EA58" w:rsidR="00F81212" w:rsidRDefault="00F81212" w:rsidP="00F81212">
      <w:pPr>
        <w:pStyle w:val="ListParagraph"/>
      </w:pPr>
      <w:r>
        <w:rPr>
          <w:noProof/>
        </w:rPr>
        <w:drawing>
          <wp:inline distT="0" distB="0" distL="0" distR="0" wp14:anchorId="0F8B1A92" wp14:editId="77823DE3">
            <wp:extent cx="5943600" cy="1360805"/>
            <wp:effectExtent l="0" t="0" r="0" b="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89F" w14:textId="4E2C83C5" w:rsidR="00C449FB" w:rsidRDefault="00F81212" w:rsidP="006562AE">
      <w:pPr>
        <w:pStyle w:val="ListParagraph"/>
        <w:numPr>
          <w:ilvl w:val="0"/>
          <w:numId w:val="36"/>
        </w:numPr>
      </w:pPr>
      <w:r>
        <w:t>Removing invalid data “..” with “</w:t>
      </w:r>
      <w:proofErr w:type="spellStart"/>
      <w:r>
        <w:t>NaN</w:t>
      </w:r>
      <w:proofErr w:type="spellEnd"/>
      <w:r>
        <w:t>” in data field</w:t>
      </w:r>
    </w:p>
    <w:p w14:paraId="679CA38C" w14:textId="77777777" w:rsidR="00F81212" w:rsidRDefault="00F81212" w:rsidP="00F81212">
      <w:pPr>
        <w:pStyle w:val="ListParagraph"/>
      </w:pPr>
    </w:p>
    <w:p w14:paraId="7FA2D854" w14:textId="77777777" w:rsidR="00B11939" w:rsidRDefault="00B11939" w:rsidP="00B11939">
      <w:pPr>
        <w:pStyle w:val="ListParagraph"/>
      </w:pPr>
    </w:p>
    <w:p w14:paraId="1CC7F728" w14:textId="2F08CCBA" w:rsidR="00F81212" w:rsidRDefault="00F81212" w:rsidP="00B11939">
      <w:pPr>
        <w:pStyle w:val="ListParagraph"/>
      </w:pPr>
      <w:r>
        <w:rPr>
          <w:noProof/>
        </w:rPr>
        <w:drawing>
          <wp:inline distT="0" distB="0" distL="0" distR="0" wp14:anchorId="274D8D8E" wp14:editId="29C59ADE">
            <wp:extent cx="5943600" cy="1381125"/>
            <wp:effectExtent l="0" t="0" r="0" b="9525"/>
            <wp:docPr id="46" name="Picture 4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DD85" w14:textId="0F06AF07" w:rsidR="00306820" w:rsidRDefault="00306820" w:rsidP="00306820">
      <w:pPr>
        <w:pStyle w:val="Heading1"/>
      </w:pPr>
      <w:r>
        <w:lastRenderedPageBreak/>
        <w:t>PostgreSQL Database</w:t>
      </w:r>
    </w:p>
    <w:p w14:paraId="445FAEE2" w14:textId="5E323771" w:rsidR="0095370D" w:rsidRDefault="0095370D" w:rsidP="0095370D">
      <w:pPr>
        <w:pStyle w:val="ListParagraph"/>
        <w:numPr>
          <w:ilvl w:val="0"/>
          <w:numId w:val="43"/>
        </w:numPr>
      </w:pPr>
      <w:r>
        <w:t>Create Table Statements</w:t>
      </w:r>
      <w:r w:rsidR="009354F9">
        <w:t xml:space="preserve"> </w:t>
      </w:r>
      <w:r w:rsidR="007B28F9">
        <w:rPr>
          <w:noProof/>
        </w:rPr>
        <w:drawing>
          <wp:inline distT="0" distB="0" distL="0" distR="0" wp14:anchorId="6CB68B89" wp14:editId="3213E661">
            <wp:extent cx="4467225" cy="5760085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B98E" w14:textId="77777777" w:rsidR="009354F9" w:rsidRDefault="009354F9" w:rsidP="0095370D"/>
    <w:p w14:paraId="4C7DCA97" w14:textId="1D9936CB" w:rsidR="00C64652" w:rsidRDefault="007B28F9" w:rsidP="009537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4584D9" wp14:editId="6CB6B774">
            <wp:extent cx="4019550" cy="3609975"/>
            <wp:effectExtent l="0" t="0" r="0" b="9525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073F" w14:textId="72D1A812" w:rsidR="007B28F9" w:rsidRDefault="007B28F9" w:rsidP="0095370D">
      <w:pPr>
        <w:rPr>
          <w:noProof/>
        </w:rPr>
      </w:pPr>
    </w:p>
    <w:p w14:paraId="44AD6AEE" w14:textId="77777777" w:rsidR="00306820" w:rsidRPr="000F00E7" w:rsidRDefault="00306820" w:rsidP="00306820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Load to PostgreSQL Database</w:t>
      </w:r>
    </w:p>
    <w:p w14:paraId="6C3CDA9D" w14:textId="20BD4B89" w:rsidR="00FB35C9" w:rsidRDefault="00804C06" w:rsidP="00804C06">
      <w:pPr>
        <w:pStyle w:val="ListParagraph"/>
        <w:numPr>
          <w:ilvl w:val="0"/>
          <w:numId w:val="43"/>
        </w:numPr>
      </w:pPr>
      <w:r>
        <w:t xml:space="preserve">Create Database Connection to PostgreSQL </w:t>
      </w:r>
      <w:proofErr w:type="spellStart"/>
      <w:r w:rsidR="009354F9">
        <w:t>world_development_indicator_db</w:t>
      </w:r>
      <w:proofErr w:type="spellEnd"/>
      <w:r>
        <w:t>: Config file contains Password</w:t>
      </w:r>
    </w:p>
    <w:p w14:paraId="610DD3C2" w14:textId="6B5355F0" w:rsidR="00804C06" w:rsidRDefault="00AD3A47" w:rsidP="00804C06">
      <w:r>
        <w:rPr>
          <w:noProof/>
        </w:rPr>
        <w:drawing>
          <wp:inline distT="0" distB="0" distL="0" distR="0" wp14:anchorId="7714C2E2" wp14:editId="54918F25">
            <wp:extent cx="5943600" cy="56642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F0F2" w14:textId="6A1B40DE" w:rsidR="00804C06" w:rsidRDefault="00804C06" w:rsidP="00804C06">
      <w:pPr>
        <w:pStyle w:val="ListParagraph"/>
        <w:numPr>
          <w:ilvl w:val="0"/>
          <w:numId w:val="43"/>
        </w:numPr>
      </w:pPr>
      <w:r>
        <w:t xml:space="preserve">Confirm available tables in PostgreSQL </w:t>
      </w:r>
      <w:proofErr w:type="spellStart"/>
      <w:r w:rsidR="009354F9">
        <w:t>world_development_indicator_db</w:t>
      </w:r>
      <w:proofErr w:type="spellEnd"/>
    </w:p>
    <w:p w14:paraId="71E10574" w14:textId="39AE4904" w:rsidR="00804C06" w:rsidRDefault="009354F9" w:rsidP="00804C06">
      <w:r>
        <w:rPr>
          <w:noProof/>
        </w:rPr>
        <w:drawing>
          <wp:inline distT="0" distB="0" distL="0" distR="0" wp14:anchorId="6E33EC27" wp14:editId="58F77BDE">
            <wp:extent cx="2981325" cy="2857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61D5" w14:textId="77777777" w:rsidR="00AD3A47" w:rsidRDefault="00804C06" w:rsidP="00AD3A47">
      <w:pPr>
        <w:pStyle w:val="ListParagraph"/>
        <w:numPr>
          <w:ilvl w:val="0"/>
          <w:numId w:val="43"/>
        </w:numPr>
      </w:pPr>
      <w:r>
        <w:t xml:space="preserve">Load Transformed </w:t>
      </w:r>
      <w:proofErr w:type="spellStart"/>
      <w:r>
        <w:t>Dataframes</w:t>
      </w:r>
      <w:proofErr w:type="spellEnd"/>
      <w:r>
        <w:t xml:space="preserve"> into PostgreSQL </w:t>
      </w:r>
      <w:proofErr w:type="spellStart"/>
      <w:r w:rsidR="00AD3A47">
        <w:t>world_development_indicator_db</w:t>
      </w:r>
      <w:proofErr w:type="spellEnd"/>
    </w:p>
    <w:p w14:paraId="0763B773" w14:textId="1DF9A15E" w:rsidR="00804C06" w:rsidRDefault="00AD3A47" w:rsidP="00AD3A47">
      <w:pPr>
        <w:pStyle w:val="ListParagraph"/>
      </w:pPr>
      <w:r>
        <w:rPr>
          <w:noProof/>
        </w:rPr>
        <w:drawing>
          <wp:inline distT="0" distB="0" distL="0" distR="0" wp14:anchorId="0CB05ADC" wp14:editId="0A4B7CF5">
            <wp:extent cx="5943600" cy="1354455"/>
            <wp:effectExtent l="0" t="0" r="0" b="0"/>
            <wp:docPr id="34" name="Picture 3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297" w14:textId="4D5ABD9A" w:rsidR="005C6D45" w:rsidRDefault="00804C06">
      <w:pPr>
        <w:pStyle w:val="Heading1"/>
      </w:pPr>
      <w:r>
        <w:lastRenderedPageBreak/>
        <w:t>SQL Queries</w:t>
      </w:r>
    </w:p>
    <w:p w14:paraId="45C5F36D" w14:textId="62A09690" w:rsidR="005C6D45" w:rsidRDefault="0085661D">
      <w:pPr>
        <w:keepNext/>
      </w:pPr>
      <w:r>
        <w:rPr>
          <w:noProof/>
        </w:rPr>
        <w:drawing>
          <wp:inline distT="0" distB="0" distL="0" distR="0" wp14:anchorId="45BCF72A" wp14:editId="6C531EC2">
            <wp:extent cx="5943600" cy="3285490"/>
            <wp:effectExtent l="0" t="0" r="0" b="0"/>
            <wp:docPr id="55" name="Picture 5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able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B3C6" w14:textId="783C9682" w:rsidR="00804C06" w:rsidRDefault="00804C06">
      <w:pPr>
        <w:keepNext/>
      </w:pPr>
    </w:p>
    <w:p w14:paraId="4766E26D" w14:textId="51094A56" w:rsidR="00804C06" w:rsidRDefault="00804C06">
      <w:pPr>
        <w:keepNext/>
      </w:pPr>
    </w:p>
    <w:p w14:paraId="6C759DCE" w14:textId="7733DC7F" w:rsidR="00804C06" w:rsidRDefault="00804C06">
      <w:pPr>
        <w:keepNext/>
      </w:pPr>
    </w:p>
    <w:sectPr w:rsidR="00804C0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4A5C" w14:textId="77777777" w:rsidR="009D758A" w:rsidRDefault="009D758A">
      <w:pPr>
        <w:spacing w:line="240" w:lineRule="auto"/>
      </w:pPr>
      <w:r>
        <w:separator/>
      </w:r>
    </w:p>
  </w:endnote>
  <w:endnote w:type="continuationSeparator" w:id="0">
    <w:p w14:paraId="4436BBE7" w14:textId="77777777" w:rsidR="009D758A" w:rsidRDefault="009D758A">
      <w:pPr>
        <w:spacing w:line="240" w:lineRule="auto"/>
      </w:pPr>
      <w:r>
        <w:continuationSeparator/>
      </w:r>
    </w:p>
  </w:endnote>
  <w:endnote w:type="continuationNotice" w:id="1">
    <w:p w14:paraId="0051123A" w14:textId="77777777" w:rsidR="009D758A" w:rsidRDefault="009D758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B6CA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70E058F7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9C1DDE2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6B56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FCA7" w14:textId="77777777" w:rsidR="009D758A" w:rsidRDefault="009D758A">
      <w:pPr>
        <w:spacing w:line="240" w:lineRule="auto"/>
      </w:pPr>
      <w:r>
        <w:separator/>
      </w:r>
    </w:p>
  </w:footnote>
  <w:footnote w:type="continuationSeparator" w:id="0">
    <w:p w14:paraId="5C564887" w14:textId="77777777" w:rsidR="009D758A" w:rsidRDefault="009D758A">
      <w:pPr>
        <w:spacing w:line="240" w:lineRule="auto"/>
      </w:pPr>
      <w:r>
        <w:continuationSeparator/>
      </w:r>
    </w:p>
  </w:footnote>
  <w:footnote w:type="continuationNotice" w:id="1">
    <w:p w14:paraId="4AE07276" w14:textId="77777777" w:rsidR="009D758A" w:rsidRDefault="009D758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9354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4512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DB01C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72478"/>
    <w:multiLevelType w:val="hybridMultilevel"/>
    <w:tmpl w:val="B568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F3F57"/>
    <w:multiLevelType w:val="hybridMultilevel"/>
    <w:tmpl w:val="E372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001D"/>
    <w:multiLevelType w:val="hybridMultilevel"/>
    <w:tmpl w:val="297C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938EF"/>
    <w:multiLevelType w:val="hybridMultilevel"/>
    <w:tmpl w:val="B094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E623F"/>
    <w:multiLevelType w:val="hybridMultilevel"/>
    <w:tmpl w:val="3ACC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05B0E"/>
    <w:multiLevelType w:val="hybridMultilevel"/>
    <w:tmpl w:val="C526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15EF9"/>
    <w:multiLevelType w:val="hybridMultilevel"/>
    <w:tmpl w:val="5D54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3629C"/>
    <w:multiLevelType w:val="hybridMultilevel"/>
    <w:tmpl w:val="BDFC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27ABC"/>
    <w:multiLevelType w:val="hybridMultilevel"/>
    <w:tmpl w:val="2B1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0151AB"/>
    <w:multiLevelType w:val="hybridMultilevel"/>
    <w:tmpl w:val="DA4E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5"/>
    <w:lvlOverride w:ilvl="0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8"/>
  </w:num>
  <w:num w:numId="6">
    <w:abstractNumId w:val="25"/>
    <w:lvlOverride w:ilvl="0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9"/>
  </w:num>
  <w:num w:numId="21">
    <w:abstractNumId w:val="23"/>
  </w:num>
  <w:num w:numId="22">
    <w:abstractNumId w:val="22"/>
  </w:num>
  <w:num w:numId="23">
    <w:abstractNumId w:val="19"/>
  </w:num>
  <w:num w:numId="24">
    <w:abstractNumId w:val="15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1"/>
  </w:num>
  <w:num w:numId="36">
    <w:abstractNumId w:val="17"/>
  </w:num>
  <w:num w:numId="37">
    <w:abstractNumId w:val="13"/>
  </w:num>
  <w:num w:numId="38">
    <w:abstractNumId w:val="18"/>
  </w:num>
  <w:num w:numId="39">
    <w:abstractNumId w:val="21"/>
  </w:num>
  <w:num w:numId="40">
    <w:abstractNumId w:val="20"/>
  </w:num>
  <w:num w:numId="41">
    <w:abstractNumId w:val="16"/>
  </w:num>
  <w:num w:numId="42">
    <w:abstractNumId w:val="1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E9"/>
    <w:rsid w:val="0000431D"/>
    <w:rsid w:val="00016748"/>
    <w:rsid w:val="0006567E"/>
    <w:rsid w:val="000760DB"/>
    <w:rsid w:val="000E40E7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B4CBB"/>
    <w:rsid w:val="002E78EB"/>
    <w:rsid w:val="002F25A8"/>
    <w:rsid w:val="00306820"/>
    <w:rsid w:val="003407A9"/>
    <w:rsid w:val="00340DC9"/>
    <w:rsid w:val="00350BD5"/>
    <w:rsid w:val="003F21CA"/>
    <w:rsid w:val="00405D03"/>
    <w:rsid w:val="004328D9"/>
    <w:rsid w:val="00435465"/>
    <w:rsid w:val="00444F02"/>
    <w:rsid w:val="0048100B"/>
    <w:rsid w:val="00490CC6"/>
    <w:rsid w:val="004F05F9"/>
    <w:rsid w:val="005509B2"/>
    <w:rsid w:val="005556DB"/>
    <w:rsid w:val="00592F72"/>
    <w:rsid w:val="005C6D45"/>
    <w:rsid w:val="005D58F7"/>
    <w:rsid w:val="00617D63"/>
    <w:rsid w:val="006222DB"/>
    <w:rsid w:val="00643D1A"/>
    <w:rsid w:val="006562AE"/>
    <w:rsid w:val="00666645"/>
    <w:rsid w:val="00674588"/>
    <w:rsid w:val="00692815"/>
    <w:rsid w:val="006A7B57"/>
    <w:rsid w:val="006D44C5"/>
    <w:rsid w:val="00713672"/>
    <w:rsid w:val="0073562D"/>
    <w:rsid w:val="0077035F"/>
    <w:rsid w:val="007B07DE"/>
    <w:rsid w:val="007B28F9"/>
    <w:rsid w:val="00804C06"/>
    <w:rsid w:val="008270A2"/>
    <w:rsid w:val="00853F77"/>
    <w:rsid w:val="0085661D"/>
    <w:rsid w:val="00876E3F"/>
    <w:rsid w:val="00885CE1"/>
    <w:rsid w:val="008907FF"/>
    <w:rsid w:val="008B696C"/>
    <w:rsid w:val="008B6BEE"/>
    <w:rsid w:val="008D12D4"/>
    <w:rsid w:val="008F78D7"/>
    <w:rsid w:val="009200C1"/>
    <w:rsid w:val="009354F9"/>
    <w:rsid w:val="0095370D"/>
    <w:rsid w:val="00980085"/>
    <w:rsid w:val="00997127"/>
    <w:rsid w:val="009A084C"/>
    <w:rsid w:val="009D216F"/>
    <w:rsid w:val="009D3248"/>
    <w:rsid w:val="009D758A"/>
    <w:rsid w:val="00A65E8A"/>
    <w:rsid w:val="00A87896"/>
    <w:rsid w:val="00AC1EE7"/>
    <w:rsid w:val="00AD0C8B"/>
    <w:rsid w:val="00AD3A47"/>
    <w:rsid w:val="00B11939"/>
    <w:rsid w:val="00B448FF"/>
    <w:rsid w:val="00B650C6"/>
    <w:rsid w:val="00BA63C2"/>
    <w:rsid w:val="00BC6939"/>
    <w:rsid w:val="00BE1875"/>
    <w:rsid w:val="00BE45C8"/>
    <w:rsid w:val="00BF2331"/>
    <w:rsid w:val="00BF7463"/>
    <w:rsid w:val="00C30889"/>
    <w:rsid w:val="00C449FB"/>
    <w:rsid w:val="00C64652"/>
    <w:rsid w:val="00C87149"/>
    <w:rsid w:val="00C90A2E"/>
    <w:rsid w:val="00CC5861"/>
    <w:rsid w:val="00CE3096"/>
    <w:rsid w:val="00D30B81"/>
    <w:rsid w:val="00D3649E"/>
    <w:rsid w:val="00D65327"/>
    <w:rsid w:val="00D81443"/>
    <w:rsid w:val="00DF0FDA"/>
    <w:rsid w:val="00E07E22"/>
    <w:rsid w:val="00E142DA"/>
    <w:rsid w:val="00E16F51"/>
    <w:rsid w:val="00E45AE9"/>
    <w:rsid w:val="00EB0B6E"/>
    <w:rsid w:val="00EC5C40"/>
    <w:rsid w:val="00EE70C1"/>
    <w:rsid w:val="00F169E1"/>
    <w:rsid w:val="00F51003"/>
    <w:rsid w:val="00F77B79"/>
    <w:rsid w:val="00F81212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3B6A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grin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E5384-42A6-43B0-8214-36C0C31E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8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2021-11-19T01:04:00Z</dcterms:created>
  <dcterms:modified xsi:type="dcterms:W3CDTF">2021-11-19T03:02:00Z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